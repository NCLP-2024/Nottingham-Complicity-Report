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B34F1B" w14:textId="77777777" w:rsidR="006139DC" w:rsidRDefault="006139DC" w:rsidP="006139DC">
      <w:r>
        <w:t>&lt;!DOCTYPE html&gt;</w:t>
      </w:r>
    </w:p>
    <w:p w14:paraId="76EE85D6" w14:textId="77777777" w:rsidR="006139DC" w:rsidRDefault="006139DC" w:rsidP="006139DC">
      <w:r>
        <w:t>&lt;html lang="</w:t>
      </w:r>
      <w:proofErr w:type="spellStart"/>
      <w:r>
        <w:t>en</w:t>
      </w:r>
      <w:proofErr w:type="spellEnd"/>
      <w:r>
        <w:t>"&gt;</w:t>
      </w:r>
    </w:p>
    <w:p w14:paraId="37916A70" w14:textId="77777777" w:rsidR="006139DC" w:rsidRDefault="006139DC" w:rsidP="006139DC">
      <w:r>
        <w:t>&lt;head&gt;</w:t>
      </w:r>
    </w:p>
    <w:p w14:paraId="60AD22BA" w14:textId="77777777" w:rsidR="006139DC" w:rsidRDefault="006139DC" w:rsidP="006139DC">
      <w:r>
        <w:t xml:space="preserve">    &lt;meta charset="UTF-8"&gt;</w:t>
      </w:r>
    </w:p>
    <w:p w14:paraId="6D1A23D1" w14:textId="77777777" w:rsidR="006139DC" w:rsidRDefault="006139DC" w:rsidP="006139DC">
      <w:r>
        <w:t xml:space="preserve">    &lt;meta name="viewport" content="width=device-width, initial-scale=1.0"&gt;</w:t>
      </w:r>
    </w:p>
    <w:p w14:paraId="1EDCF87F" w14:textId="5701135F" w:rsidR="006139DC" w:rsidRDefault="006139DC" w:rsidP="006139DC">
      <w:r>
        <w:t xml:space="preserve">    &lt;title&gt;</w:t>
      </w:r>
      <w:r>
        <w:t>Nottingham Complicity Report</w:t>
      </w:r>
      <w:r>
        <w:t>&lt;/title&gt;</w:t>
      </w:r>
    </w:p>
    <w:p w14:paraId="1E35E573" w14:textId="77777777" w:rsidR="006139DC" w:rsidRDefault="006139DC" w:rsidP="006139DC">
      <w:r>
        <w:t>&lt;/head&gt;</w:t>
      </w:r>
    </w:p>
    <w:p w14:paraId="14B020EE" w14:textId="77777777" w:rsidR="006139DC" w:rsidRDefault="006139DC" w:rsidP="006139DC">
      <w:r>
        <w:t>&lt;body&gt;</w:t>
      </w:r>
    </w:p>
    <w:p w14:paraId="43EC0E1F" w14:textId="77777777" w:rsidR="006139DC" w:rsidRDefault="006139DC" w:rsidP="006139DC">
      <w:r>
        <w:t xml:space="preserve">    &lt;h1&gt;View the Full Report&lt;/h1&gt;</w:t>
      </w:r>
    </w:p>
    <w:p w14:paraId="51E695ED" w14:textId="1EF43374" w:rsidR="006139DC" w:rsidRDefault="006139DC" w:rsidP="006139DC">
      <w:r>
        <w:t xml:space="preserve">    &lt;embed src="https://github.com/</w:t>
      </w:r>
      <w:r>
        <w:t>NCLP-2024</w:t>
      </w:r>
      <w:r>
        <w:t>/</w:t>
      </w:r>
      <w:r>
        <w:t>nottingham-complicity-report</w:t>
      </w:r>
      <w:r>
        <w:t>/raw/main/report%201.5%20final.pdf" width="100%" height="600px" /&gt;</w:t>
      </w:r>
    </w:p>
    <w:p w14:paraId="161276B3" w14:textId="77777777" w:rsidR="006139DC" w:rsidRDefault="006139DC" w:rsidP="006139DC">
      <w:r>
        <w:t>&lt;/body&gt;</w:t>
      </w:r>
    </w:p>
    <w:p w14:paraId="54DE5E1A" w14:textId="5D605D15" w:rsidR="00E92211" w:rsidRPr="006139DC" w:rsidRDefault="006139DC" w:rsidP="006139DC">
      <w:r>
        <w:t>&lt;/html&gt;</w:t>
      </w:r>
    </w:p>
    <w:sectPr w:rsidR="00E92211" w:rsidRPr="006139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0830A0"/>
    <w:multiLevelType w:val="multilevel"/>
    <w:tmpl w:val="73505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1252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9DC"/>
    <w:rsid w:val="000653C8"/>
    <w:rsid w:val="00142A32"/>
    <w:rsid w:val="00177D05"/>
    <w:rsid w:val="00191723"/>
    <w:rsid w:val="002E44A6"/>
    <w:rsid w:val="002F447E"/>
    <w:rsid w:val="003C0C05"/>
    <w:rsid w:val="004858E0"/>
    <w:rsid w:val="006139DC"/>
    <w:rsid w:val="006364B5"/>
    <w:rsid w:val="0081445A"/>
    <w:rsid w:val="00831884"/>
    <w:rsid w:val="0094105F"/>
    <w:rsid w:val="009A2A8F"/>
    <w:rsid w:val="00AE217A"/>
    <w:rsid w:val="00B5070A"/>
    <w:rsid w:val="00B53C2D"/>
    <w:rsid w:val="00BB65D8"/>
    <w:rsid w:val="00C53BC8"/>
    <w:rsid w:val="00CA203F"/>
    <w:rsid w:val="00E90F4D"/>
    <w:rsid w:val="00E92211"/>
    <w:rsid w:val="00F570F4"/>
    <w:rsid w:val="00FA3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92AC9F"/>
  <w15:chartTrackingRefBased/>
  <w15:docId w15:val="{F2D19C07-FBE2-7241-8E94-2998106DA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39D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39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03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Maisie Culling Klingsheim</cp:lastModifiedBy>
  <cp:revision>1</cp:revision>
  <dcterms:created xsi:type="dcterms:W3CDTF">2024-11-19T15:03:00Z</dcterms:created>
  <dcterms:modified xsi:type="dcterms:W3CDTF">2024-11-19T15:05:00Z</dcterms:modified>
</cp:coreProperties>
</file>